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ayout w:type="fixed"/>
        <w:tblLook w:val="0620" w:firstRow="1" w:lastRow="0" w:firstColumn="0" w:lastColumn="0" w:noHBand="1" w:noVBand="1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147077" w:rsidRPr="000D2743" w:rsidTr="00783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811996200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064529672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72863396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 w:rsidP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46409640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359781351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43416315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484134821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300300950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2079665211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82900506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288785338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518665857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22865769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330676980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834538215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87918436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937905411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644118412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947893023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50493846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2063823049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269659000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805465924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684213776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241185891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335918408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778514673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010521685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674070976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635445180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532993477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637403071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485313425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816019207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341306866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840147633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357973544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664002879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480962528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440451877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556010635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305742527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2087684753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2113740733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466662448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066065987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005966881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340383058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198473097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37227272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696650026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859010705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87157906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063711162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963881569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43728819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418528498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326713290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585535256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614054243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687806498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686491143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2066367215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175952750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483236354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453528451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98652834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092661703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790124530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628365327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436015953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543206859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838265079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341084482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749772729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737591779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473525925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360577892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310916171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2069382843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673493938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293261818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767701209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655947660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449236604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2109932472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373701014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933560713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468633697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683122464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220512007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2057389608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73668153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372348957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192724518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781609519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bookmarkStart w:id="0" w:name="_GoBack"/>
        <w:bookmarkEnd w:id="0"/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466970688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393800458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388926125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697430078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593636246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506635903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79404100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399449855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609699634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734229861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345749062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728952910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462691161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31860671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585884140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279489333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968100022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914354716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70507406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825323030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309248312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133328937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745075353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234889888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626542097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589367052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422023035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536970566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997567000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568865335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716093237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870144176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376894383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153800296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051959144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459015464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65059772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665986918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759453368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2003238942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070499363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566754048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717011422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530029535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925100231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230758842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334148634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322638878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549381219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735848084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71878001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926387241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297957325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402665275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094086920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415136683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513599037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225986761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914631161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069847953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488742339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274396482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920901562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200153599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910680608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67230671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263524058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919686892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50028464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759172732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2020993100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372909584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87806927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085137644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860352204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754626433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405670244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718198927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314577650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630927264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567965329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103410261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162358385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301386757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867331985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081676924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985236532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359122213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556702552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810095701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741879415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445621355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461871797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402099095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646513940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739166382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917862939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63848382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378167691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962948400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025290119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717095085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304662460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619069037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943523993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815836456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704602439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914753334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865102143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200469305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397928859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484209650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679538699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1653666527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561531648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2035109321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204761198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408956944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683581117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123341977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658582524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1620601049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25292739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29534349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2046940791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88191364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462616277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464475316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540736134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1461538709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561437972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507408765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  <w:tr w:rsidR="00147077" w:rsidRPr="000D2743" w:rsidTr="00783407">
        <w:trPr>
          <w:trHeight w:hRule="exact" w:val="720"/>
        </w:trPr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820079658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555240643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2133510854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472917438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2054807812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902452022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083293481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-939529478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-298848085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  <w:tc>
          <w:tcPr>
            <w:tcW w:w="432" w:type="dxa"/>
          </w:tcPr>
          <w:p w:rsidR="00147077" w:rsidRPr="000D2743" w:rsidRDefault="00147077">
            <w:pPr>
              <w:ind w:left="63" w:right="63"/>
              <w:rPr>
                <w:b/>
              </w:rPr>
            </w:pPr>
          </w:p>
        </w:tc>
        <w:tc>
          <w:tcPr>
            <w:tcW w:w="2520" w:type="dxa"/>
          </w:tcPr>
          <w:sdt>
            <w:sdtPr>
              <w:rPr>
                <w:rStyle w:val="Strong"/>
              </w:rPr>
              <w:alias w:val="Name"/>
              <w:tag w:val=""/>
              <w:id w:val="-1273859867"/>
              <w:placeholder>
                <w:docPart w:val="787F40371E694E9998C554D9DF4C2E8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 w:multiLine="1"/>
            </w:sdtPr>
            <w:sdtContent>
              <w:p w:rsidR="00147077" w:rsidRPr="000D2743" w:rsidRDefault="000D2743">
                <w:pPr>
                  <w:spacing w:before="55"/>
                  <w:ind w:left="63" w:right="63"/>
                  <w:rPr>
                    <w:rStyle w:val="Strong"/>
                  </w:rPr>
                </w:pPr>
                <w:r w:rsidRPr="000D2743">
                  <w:rPr>
                    <w:rStyle w:val="Strong"/>
                  </w:rPr>
                  <w:t>Site:</w:t>
                </w:r>
              </w:p>
            </w:sdtContent>
          </w:sdt>
          <w:sdt>
            <w:sdtPr>
              <w:rPr>
                <w:b/>
              </w:rPr>
              <w:alias w:val="Address"/>
              <w:tag w:val=""/>
              <w:id w:val="1418830504"/>
              <w:placeholder>
                <w:docPart w:val="9693F2E0A8E24055A0E604559044BDE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Date:</w:t>
                </w:r>
              </w:p>
            </w:sdtContent>
          </w:sdt>
          <w:sdt>
            <w:sdtPr>
              <w:rPr>
                <w:b/>
              </w:rPr>
              <w:alias w:val="City, ST  ZIP Code"/>
              <w:tag w:val=""/>
              <w:id w:val="1703056867"/>
              <w:placeholder>
                <w:docPart w:val="9ECE1C04B7794446AF5D6DD1B442C58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p w:rsidR="00147077" w:rsidRPr="000D2743" w:rsidRDefault="000D2743">
                <w:pPr>
                  <w:ind w:left="63" w:right="63"/>
                  <w:rPr>
                    <w:b/>
                  </w:rPr>
                </w:pPr>
                <w:r w:rsidRPr="000D2743">
                  <w:rPr>
                    <w:b/>
                  </w:rPr>
                  <w:t>Trap:</w:t>
                </w:r>
              </w:p>
            </w:sdtContent>
          </w:sdt>
        </w:tc>
      </w:tr>
    </w:tbl>
    <w:p w:rsidR="00147077" w:rsidRDefault="00147077">
      <w:pPr>
        <w:ind w:left="63" w:right="63"/>
        <w:rPr>
          <w:vanish/>
        </w:rPr>
      </w:pPr>
    </w:p>
    <w:sectPr w:rsidR="00147077">
      <w:type w:val="continuous"/>
      <w:pgSz w:w="12240" w:h="15840"/>
      <w:pgMar w:top="720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56BB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44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FE6C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CA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0690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A466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5E32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9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624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AA0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43"/>
    <w:rsid w:val="000D2743"/>
    <w:rsid w:val="00147077"/>
    <w:rsid w:val="0048035E"/>
    <w:rsid w:val="007728B0"/>
    <w:rsid w:val="00783407"/>
    <w:rsid w:val="009A4E0F"/>
    <w:rsid w:val="00AF7FA1"/>
    <w:rsid w:val="00B83115"/>
    <w:rsid w:val="00B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2A28"/>
  <w15:chartTrackingRefBased/>
  <w15:docId w15:val="{13934C0E-DF81-46F8-8F92-B165DB75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auto"/>
    </w:rPr>
  </w:style>
  <w:style w:type="table" w:styleId="PlainTable3">
    <w:name w:val="Plain Table 3"/>
    <w:basedOn w:val="TableNormal"/>
    <w:uiPriority w:val="43"/>
    <w:rsid w:val="00783407"/>
    <w:pPr>
      <w:spacing w:after="0" w:line="240" w:lineRule="auto"/>
    </w:pPr>
    <w:tblPr>
      <w:tblStyleRowBandSize w:val="1"/>
      <w:tblStyleColBandSize w:val="1"/>
      <w:tblCellMar>
        <w:left w:w="14" w:type="dxa"/>
        <w:right w:w="14" w:type="dxa"/>
      </w:tblCellMar>
    </w:tbl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03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3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anni12\AppData\Roaming\Microsoft\Templates\Return%20address%20labels%20(basic%20format,%2080%20per%20pa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F40371E694E9998C554D9DF4C2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8A34E-7A42-4964-A7CB-C091452700C1}"/>
      </w:docPartPr>
      <w:docPartBody>
        <w:p w:rsidR="00000000" w:rsidRDefault="00FC315E">
          <w:pPr>
            <w:pStyle w:val="787F40371E694E9998C554D9DF4C2E82"/>
          </w:pPr>
          <w:r>
            <w:rPr>
              <w:rStyle w:val="Strong"/>
            </w:rPr>
            <w:t>[Name]</w:t>
          </w:r>
        </w:p>
      </w:docPartBody>
    </w:docPart>
    <w:docPart>
      <w:docPartPr>
        <w:name w:val="9693F2E0A8E24055A0E604559044B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C01DD-6751-431C-9A4A-320AC28C1CBA}"/>
      </w:docPartPr>
      <w:docPartBody>
        <w:p w:rsidR="00000000" w:rsidRDefault="00FC315E">
          <w:pPr>
            <w:pStyle w:val="9693F2E0A8E24055A0E604559044BDE8"/>
          </w:pPr>
          <w:r>
            <w:t>[Street Address]</w:t>
          </w:r>
        </w:p>
      </w:docPartBody>
    </w:docPart>
    <w:docPart>
      <w:docPartPr>
        <w:name w:val="9ECE1C04B7794446AF5D6DD1B442C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28D86-139C-4A0C-AEA8-E4838AA6AA26}"/>
      </w:docPartPr>
      <w:docPartBody>
        <w:p w:rsidR="00000000" w:rsidRDefault="00FC315E">
          <w:pPr>
            <w:pStyle w:val="9ECE1C04B7794446AF5D6DD1B442C58B"/>
          </w:pPr>
          <w:r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5E"/>
    <w:rsid w:val="00FC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unhideWhenUsed/>
    <w:qFormat/>
    <w:rPr>
      <w:b/>
      <w:bCs/>
      <w:color w:val="5A5A5A" w:themeColor="text1" w:themeTint="A5"/>
    </w:rPr>
  </w:style>
  <w:style w:type="paragraph" w:customStyle="1" w:styleId="787F40371E694E9998C554D9DF4C2E82">
    <w:name w:val="787F40371E694E9998C554D9DF4C2E82"/>
  </w:style>
  <w:style w:type="paragraph" w:customStyle="1" w:styleId="9693F2E0A8E24055A0E604559044BDE8">
    <w:name w:val="9693F2E0A8E24055A0E604559044BDE8"/>
  </w:style>
  <w:style w:type="paragraph" w:customStyle="1" w:styleId="9ECE1C04B7794446AF5D6DD1B442C58B">
    <w:name w:val="9ECE1C04B7794446AF5D6DD1B442C5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Date:</CompanyAddress>
  <CompanyPhone/>
  <CompanyFax>Trap: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860214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2012-09-25T13:16:17+00:00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1639018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TP103464717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6BBFDD-3233-4219-8854-F0771A746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E410FF-62A1-4500-B153-A4887B81967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DD56C24-9D7C-45E6-9A83-2D63FDF18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Return address labels (basic format, 80 per page)</Template>
  <TotalTime>10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Site: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Manning, Katherine</dc:creator>
  <cp:lastModifiedBy>Manning, Katie</cp:lastModifiedBy>
  <cp:revision>3</cp:revision>
  <cp:lastPrinted>2019-05-18T15:45:00Z</cp:lastPrinted>
  <dcterms:created xsi:type="dcterms:W3CDTF">2019-05-18T15:37:00Z</dcterms:created>
  <dcterms:modified xsi:type="dcterms:W3CDTF">2019-05-18T15:47:00Z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